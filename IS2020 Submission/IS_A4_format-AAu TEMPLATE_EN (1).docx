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D87" w:rsidRDefault="00862D87">
      <w:pPr>
        <w:pStyle w:val="papertitle"/>
      </w:pPr>
      <w:r>
        <w:t xml:space="preserve">Paper Title (use style: </w:t>
      </w:r>
      <w:r>
        <w:rPr>
          <w:i/>
          <w:iCs/>
        </w:rPr>
        <w:t>paper title</w:t>
      </w:r>
      <w:r>
        <w:t>)</w:t>
      </w:r>
    </w:p>
    <w:p w:rsidR="00862D87" w:rsidRDefault="00862D87">
      <w:pPr>
        <w:pStyle w:val="papersubtitle"/>
      </w:pPr>
      <w:r>
        <w:t xml:space="preserve">Subtitle as needed </w:t>
      </w:r>
      <w:r>
        <w:rPr>
          <w:i/>
          <w:iCs/>
        </w:rPr>
        <w:t>(paper subtitle)</w:t>
      </w:r>
    </w:p>
    <w:p w:rsidR="00862D87" w:rsidRPr="00E02BE6" w:rsidRDefault="00862D87"/>
    <w:p w:rsidR="00862D87" w:rsidRPr="00E02BE6" w:rsidRDefault="00862D87">
      <w:pPr>
        <w:pStyle w:val="Author"/>
        <w:sectPr w:rsidR="00862D87" w:rsidRPr="00E02BE6" w:rsidSect="00684C50">
          <w:headerReference w:type="default" r:id="rId7"/>
          <w:pgSz w:w="11909" w:h="16834" w:code="9"/>
          <w:pgMar w:top="1083" w:right="731" w:bottom="2427" w:left="731" w:header="720" w:footer="720" w:gutter="0"/>
          <w:cols w:space="720"/>
          <w:docGrid w:linePitch="360"/>
        </w:sectPr>
      </w:pPr>
    </w:p>
    <w:p w:rsidR="00862D87" w:rsidRPr="00B57A1C" w:rsidRDefault="00862D87" w:rsidP="00B57A1C">
      <w:pPr>
        <w:pStyle w:val="Author"/>
      </w:pPr>
      <w:r w:rsidRPr="00B57A1C">
        <w:t xml:space="preserve">Authors Name/s per 1st Affiliation </w:t>
      </w:r>
      <w:r w:rsidRPr="00E02BE6">
        <w:t>(Author)</w:t>
      </w:r>
    </w:p>
    <w:p w:rsidR="00862D87" w:rsidRPr="00B57A1C" w:rsidRDefault="00862D87" w:rsidP="00B57A1C">
      <w:pPr>
        <w:pStyle w:val="Affiliation"/>
      </w:pPr>
      <w:r w:rsidRPr="00B57A1C">
        <w:t xml:space="preserve">line 1 (of </w:t>
      </w:r>
      <w:r w:rsidRPr="00E02BE6">
        <w:t>Affiliation</w:t>
      </w:r>
      <w:r w:rsidRPr="00B57A1C">
        <w:t>): dept. name of organization</w:t>
      </w:r>
    </w:p>
    <w:p w:rsidR="00862D87" w:rsidRPr="00B57A1C" w:rsidRDefault="00862D87" w:rsidP="00B57A1C">
      <w:pPr>
        <w:pStyle w:val="Affiliation"/>
      </w:pPr>
      <w:r w:rsidRPr="00B57A1C">
        <w:t>line 2: name of organization, acronyms acceptable</w:t>
      </w:r>
    </w:p>
    <w:p w:rsidR="00862D87" w:rsidRPr="00B57A1C" w:rsidRDefault="00862D87" w:rsidP="00B57A1C">
      <w:pPr>
        <w:pStyle w:val="Affiliation"/>
      </w:pPr>
      <w:r w:rsidRPr="00B57A1C">
        <w:t>line 3: City, Country</w:t>
      </w:r>
    </w:p>
    <w:p w:rsidR="00862D87" w:rsidRPr="00B57A1C" w:rsidRDefault="00862D87" w:rsidP="00B57A1C">
      <w:pPr>
        <w:pStyle w:val="Affiliation"/>
      </w:pPr>
      <w:r w:rsidRPr="00B57A1C">
        <w:t>line 4: e-mail address if desired</w:t>
      </w:r>
    </w:p>
    <w:p w:rsidR="00862D87" w:rsidRDefault="00862D87" w:rsidP="00B57A1C">
      <w:pPr>
        <w:pStyle w:val="Author"/>
      </w:pPr>
      <w:r>
        <w:t xml:space="preserve">Authors Name/s per 2nd Affiliation </w:t>
      </w:r>
      <w:r w:rsidRPr="00E02BE6">
        <w:t>(Author)</w:t>
      </w:r>
    </w:p>
    <w:p w:rsidR="00862D87" w:rsidRPr="00B57A1C" w:rsidRDefault="00862D87" w:rsidP="00B57A1C">
      <w:pPr>
        <w:pStyle w:val="Affiliation"/>
      </w:pPr>
      <w:r w:rsidRPr="00B57A1C">
        <w:t xml:space="preserve">line 1 (of </w:t>
      </w:r>
      <w:r w:rsidRPr="00E02BE6">
        <w:t>Affiliation</w:t>
      </w:r>
      <w:r w:rsidRPr="00B57A1C">
        <w:t>): dept. name of organization</w:t>
      </w:r>
    </w:p>
    <w:p w:rsidR="00862D87" w:rsidRPr="00B57A1C" w:rsidRDefault="00862D87" w:rsidP="00B57A1C">
      <w:pPr>
        <w:pStyle w:val="Affiliation"/>
      </w:pPr>
      <w:r w:rsidRPr="00B57A1C">
        <w:t>line 2: name of organization, acronyms acceptable</w:t>
      </w:r>
    </w:p>
    <w:p w:rsidR="00862D87" w:rsidRPr="00B57A1C" w:rsidRDefault="00862D87" w:rsidP="00B57A1C">
      <w:pPr>
        <w:pStyle w:val="Affiliation"/>
      </w:pPr>
      <w:r w:rsidRPr="00B57A1C">
        <w:t>line 3: City, Country</w:t>
      </w:r>
    </w:p>
    <w:p w:rsidR="00862D87" w:rsidRPr="00B57A1C" w:rsidRDefault="00862D87" w:rsidP="00B57A1C">
      <w:pPr>
        <w:pStyle w:val="Affiliation"/>
        <w:sectPr w:rsidR="00862D87"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desired</w:t>
      </w:r>
    </w:p>
    <w:p w:rsidR="00862D87" w:rsidRPr="00E02BE6" w:rsidRDefault="00862D87">
      <w:pPr>
        <w:pStyle w:val="Affiliation"/>
      </w:pPr>
    </w:p>
    <w:p w:rsidR="00862D87" w:rsidRPr="00E02BE6" w:rsidRDefault="00862D87"/>
    <w:p w:rsidR="00862D87" w:rsidRPr="00E02BE6" w:rsidRDefault="00862D87">
      <w:pPr>
        <w:sectPr w:rsidR="00862D87" w:rsidRPr="00E02BE6">
          <w:type w:val="continuous"/>
          <w:pgSz w:w="11909" w:h="16834" w:code="9"/>
          <w:pgMar w:top="1080" w:right="734" w:bottom="2434" w:left="734" w:header="720" w:footer="720" w:gutter="0"/>
          <w:cols w:space="720"/>
          <w:docGrid w:linePitch="360"/>
        </w:sectPr>
      </w:pPr>
    </w:p>
    <w:p w:rsidR="00862D87" w:rsidRPr="00E02BE6" w:rsidRDefault="00862D87">
      <w:pPr>
        <w:pStyle w:val="Abstract"/>
      </w:pPr>
      <w:r w:rsidRPr="00B57A1C">
        <w:rPr>
          <w:rStyle w:val="StyleAbstractItalicChar"/>
          <w:b/>
          <w:bCs/>
        </w:rPr>
        <w:t>Abstract</w:t>
      </w:r>
      <w:r w:rsidRPr="00E02BE6">
        <w:t>—</w:t>
      </w:r>
      <w:r w:rsidRPr="00B57A1C">
        <w:t>This electronic document is a “live” template. The various components of your paper [title, text, heads, etc.] are already defined on the style sheet, as illustrated by the portions given in this document.</w:t>
      </w:r>
      <w:r w:rsidRPr="00E02BE6">
        <w:t xml:space="preserve"> (Abstract)</w:t>
      </w:r>
    </w:p>
    <w:p w:rsidR="00862D87" w:rsidRPr="00B57A1C" w:rsidRDefault="00862D87" w:rsidP="00B57A1C">
      <w:pPr>
        <w:pStyle w:val="keywords"/>
      </w:pPr>
      <w:r w:rsidRPr="00B57A1C">
        <w:t>Keywords-component; formatting; style; styling; insert (key words)</w:t>
      </w:r>
    </w:p>
    <w:p w:rsidR="00862D87" w:rsidRDefault="00862D87" w:rsidP="00B57A1C">
      <w:pPr>
        <w:pStyle w:val="Heading1"/>
      </w:pPr>
      <w:r>
        <w:t xml:space="preserve"> </w:t>
      </w:r>
      <w:r w:rsidRPr="00B57A1C">
        <w:t>Introduction</w:t>
      </w:r>
      <w:r>
        <w:t xml:space="preserve"> </w:t>
      </w:r>
      <w:r w:rsidRPr="00E02BE6">
        <w:t>(Heading 1)</w:t>
      </w:r>
    </w:p>
    <w:p w:rsidR="00862D87" w:rsidRDefault="00862D87" w:rsidP="00D55A94">
      <w:pPr>
        <w:pStyle w:val="BodyText"/>
      </w:pPr>
      <w:r>
        <w:t>This template, modified in MS Word 2003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62D87" w:rsidRDefault="00862D87" w:rsidP="00B57A1C">
      <w:pPr>
        <w:pStyle w:val="Heading1"/>
      </w:pPr>
      <w:r>
        <w:t>Ease of Use</w:t>
      </w:r>
    </w:p>
    <w:p w:rsidR="00862D87" w:rsidRDefault="00862D87" w:rsidP="00B57A1C">
      <w:pPr>
        <w:pStyle w:val="Heading2"/>
      </w:pPr>
      <w:r>
        <w:t xml:space="preserve">Selecting a </w:t>
      </w:r>
      <w:r w:rsidRPr="00B57A1C">
        <w:t>Template</w:t>
      </w:r>
      <w:r>
        <w:t xml:space="preserve"> (Heading 2)</w:t>
      </w:r>
    </w:p>
    <w:p w:rsidR="00862D87" w:rsidRDefault="00862D87" w:rsidP="00FB3E7D">
      <w:pPr>
        <w:pStyle w:val="BodyText"/>
      </w:pPr>
      <w:r>
        <w:t>First, confirm that you have the correct template for your paper size. This template has been tailored for output on the A4 paper size. If you are using US letter-sized paper, please close this file and download the file for “MSW_USltr_format”.</w:t>
      </w:r>
    </w:p>
    <w:p w:rsidR="00862D87" w:rsidRDefault="00862D87" w:rsidP="00B57A1C">
      <w:pPr>
        <w:pStyle w:val="Heading2"/>
      </w:pPr>
      <w:r>
        <w:t>Maintaining the Integrity of the Specifications</w:t>
      </w:r>
    </w:p>
    <w:p w:rsidR="00862D87" w:rsidRPr="00E02BE6" w:rsidRDefault="00862D87" w:rsidP="00765D6A">
      <w:pPr>
        <w:pStyle w:val="sponsors"/>
        <w:framePr w:wrap="auto" w:vAnchor="page" w:hAnchor="page" w:x="735" w:y="14761"/>
        <w:ind w:firstLine="0"/>
      </w:pPr>
      <w:r w:rsidRPr="00765D6A">
        <w:t>978-1-7281-5456-5/20/$31.00 ©2020 IEEE</w:t>
      </w:r>
    </w:p>
    <w:p w:rsidR="00862D87" w:rsidRPr="00B57A1C" w:rsidRDefault="00862D87">
      <w:pPr>
        <w:pStyle w:val="BodyText"/>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62D87" w:rsidRDefault="00862D87" w:rsidP="00B57A1C">
      <w:pPr>
        <w:pStyle w:val="Heading1"/>
      </w:pPr>
      <w:r>
        <w:t>Prepare Your Paper Before Styling</w:t>
      </w:r>
    </w:p>
    <w:p w:rsidR="00862D87" w:rsidRDefault="00862D87" w:rsidP="00B57A1C">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62D87" w:rsidRDefault="00862D87" w:rsidP="00B57A1C">
      <w:pPr>
        <w:pStyle w:val="BodyText"/>
      </w:pPr>
      <w:r>
        <w:t>Finally, complete content and organizational editing before formatting. Please take note of the following items when proofreading spelling and grammar:</w:t>
      </w:r>
    </w:p>
    <w:p w:rsidR="00862D87" w:rsidRDefault="00862D87" w:rsidP="00B57A1C">
      <w:pPr>
        <w:pStyle w:val="Heading2"/>
      </w:pPr>
      <w:r>
        <w:t>Abbreviations and Acronyms</w:t>
      </w:r>
    </w:p>
    <w:p w:rsidR="00862D87" w:rsidRDefault="00862D87" w:rsidP="00B57A1C">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62D87" w:rsidRDefault="00862D87" w:rsidP="00B57A1C">
      <w:pPr>
        <w:pStyle w:val="Heading2"/>
      </w:pPr>
      <w:r>
        <w:t>Units</w:t>
      </w:r>
    </w:p>
    <w:p w:rsidR="00862D87" w:rsidRPr="00B57A1C" w:rsidRDefault="00862D87"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862D87" w:rsidRPr="00B57A1C" w:rsidRDefault="00862D87" w:rsidP="00B57A1C">
      <w:pPr>
        <w:pStyle w:val="bulletlist"/>
      </w:pPr>
      <w:r w:rsidRPr="00B57A1C">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62D87" w:rsidRPr="00B57A1C" w:rsidRDefault="00862D87" w:rsidP="00B57A1C">
      <w:pPr>
        <w:pStyle w:val="bulletlist"/>
      </w:pPr>
      <w:r w:rsidRPr="00B57A1C">
        <w:t>Do not mix complete spellings and abbreviations of units: “Wb/m2” or “webers per square meter”, not “webers/m2”.  Spell out units when they appear in text: “. . . a few henries”, not “. . . a few H”.</w:t>
      </w:r>
    </w:p>
    <w:p w:rsidR="00862D87" w:rsidRPr="00B57A1C" w:rsidRDefault="00862D87" w:rsidP="00B57A1C">
      <w:pPr>
        <w:pStyle w:val="bulletlist"/>
      </w:pPr>
      <w:r w:rsidRPr="00B57A1C">
        <w:t>Use a zero before decimal points: “0.25”, not “.25”. Use “cm3”, not “cc”. (</w:t>
      </w:r>
      <w:r w:rsidRPr="00E02BE6">
        <w:t>bullet list</w:t>
      </w:r>
      <w:r w:rsidRPr="00B57A1C">
        <w:t>)</w:t>
      </w:r>
    </w:p>
    <w:p w:rsidR="00862D87" w:rsidRPr="00E02BE6" w:rsidRDefault="00862D87">
      <w:pPr>
        <w:pStyle w:val="Heading2"/>
      </w:pPr>
      <w:r w:rsidRPr="00E02BE6">
        <w:t>Equations</w:t>
      </w:r>
    </w:p>
    <w:p w:rsidR="00862D87" w:rsidRPr="00E02BE6" w:rsidRDefault="00862D87">
      <w:pPr>
        <w:pStyle w:val="BodyText"/>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62D87" w:rsidRPr="00B57A1C" w:rsidRDefault="00862D87" w:rsidP="00B57A1C">
      <w:pPr>
        <w:pStyle w:val="BodyText"/>
      </w:pPr>
      <w:r w:rsidRPr="00B57A1C">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62D87" w:rsidRPr="00E02BE6" w:rsidRDefault="00862D87">
      <w:pPr>
        <w:pStyle w:val="equation"/>
        <w:rPr>
          <w:rFonts w:cs="Times New Roman"/>
        </w:rPr>
      </w:pPr>
      <w:r w:rsidRPr="00E02BE6">
        <w:rPr>
          <w:rFonts w:cs="Times New Roman"/>
        </w:rPr>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862D87" w:rsidRDefault="00862D87" w:rsidP="00B57A1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862D87" w:rsidRDefault="00862D87" w:rsidP="00B57A1C">
      <w:pPr>
        <w:pStyle w:val="Heading2"/>
      </w:pPr>
      <w:r w:rsidRPr="00B57A1C">
        <w:t>Some</w:t>
      </w:r>
      <w:r>
        <w:t xml:space="preserve"> Common Mistakes</w:t>
      </w:r>
    </w:p>
    <w:p w:rsidR="00862D87" w:rsidRPr="00B57A1C" w:rsidRDefault="00862D87" w:rsidP="00B57A1C">
      <w:pPr>
        <w:pStyle w:val="bulletlist"/>
      </w:pPr>
      <w:r w:rsidRPr="00B57A1C">
        <w:t>The word “data” is plural, not singular.</w:t>
      </w:r>
    </w:p>
    <w:p w:rsidR="00862D87" w:rsidRPr="00B57A1C" w:rsidRDefault="00862D87" w:rsidP="00B57A1C">
      <w:pPr>
        <w:pStyle w:val="bulletlist"/>
      </w:pPr>
      <w:r w:rsidRPr="00B57A1C">
        <w:t xml:space="preserve">The subscript for the permeability of vacuum </w:t>
      </w:r>
      <w:r w:rsidRPr="00B57A1C">
        <w:t>0, and other common scientific constants, is zero with subscript formatting, not a lowercase letter “o”.</w:t>
      </w:r>
    </w:p>
    <w:p w:rsidR="00862D87" w:rsidRPr="00B57A1C" w:rsidRDefault="00862D87"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62D87" w:rsidRPr="00B57A1C" w:rsidRDefault="00862D87" w:rsidP="00B57A1C">
      <w:pPr>
        <w:pStyle w:val="bulletlist"/>
      </w:pPr>
      <w:r w:rsidRPr="00B57A1C">
        <w:t>A graph within a graph is an “inset”, not an “insert”. The word alternatively is preferred to the word “alternately” (unless you really mean something that alternates).</w:t>
      </w:r>
    </w:p>
    <w:p w:rsidR="00862D87" w:rsidRPr="00B57A1C" w:rsidRDefault="00862D87" w:rsidP="00B57A1C">
      <w:pPr>
        <w:pStyle w:val="bulletlist"/>
      </w:pPr>
      <w:r w:rsidRPr="00B57A1C">
        <w:t>Do not use the word “essentially” to mean “approximately” or “effectively”.</w:t>
      </w:r>
    </w:p>
    <w:p w:rsidR="00862D87" w:rsidRPr="00B57A1C" w:rsidRDefault="00862D87" w:rsidP="00B57A1C">
      <w:pPr>
        <w:pStyle w:val="bulletlist"/>
      </w:pPr>
      <w:r w:rsidRPr="00B57A1C">
        <w:t>In your paper title, if the words “that uses” can accurately replace the word “using”, capitalize the “u”; if not, keep using lower-cased.</w:t>
      </w:r>
    </w:p>
    <w:p w:rsidR="00862D87" w:rsidRPr="00B57A1C" w:rsidRDefault="00862D87" w:rsidP="00B57A1C">
      <w:pPr>
        <w:pStyle w:val="bulletlist"/>
      </w:pPr>
      <w:r w:rsidRPr="00B57A1C">
        <w:t>Be aware of the different meanings of the homophones “affect” and “effect”, “complement” and “compliment”, “discreet” and “discrete”, “principal” and “principle”.</w:t>
      </w:r>
    </w:p>
    <w:p w:rsidR="00862D87" w:rsidRPr="00B57A1C" w:rsidRDefault="00862D87" w:rsidP="00B57A1C">
      <w:pPr>
        <w:pStyle w:val="bulletlist"/>
      </w:pPr>
      <w:r w:rsidRPr="00B57A1C">
        <w:t>Do not confuse “imply” and “infer”.</w:t>
      </w:r>
    </w:p>
    <w:p w:rsidR="00862D87" w:rsidRPr="00B57A1C" w:rsidRDefault="00862D87" w:rsidP="00B57A1C">
      <w:pPr>
        <w:pStyle w:val="bulletlist"/>
      </w:pPr>
      <w:r w:rsidRPr="00B57A1C">
        <w:t>The prefix “non” is not a word; it should be joined to the word it modifies, usually without a hyphen.</w:t>
      </w:r>
    </w:p>
    <w:p w:rsidR="00862D87" w:rsidRPr="00B57A1C" w:rsidRDefault="00862D87" w:rsidP="00B57A1C">
      <w:pPr>
        <w:pStyle w:val="bulletlist"/>
      </w:pPr>
      <w:r w:rsidRPr="00B57A1C">
        <w:t>There is no period after the “et” in the Latin abbreviation “et al.”.</w:t>
      </w:r>
    </w:p>
    <w:p w:rsidR="00862D87" w:rsidRPr="00B57A1C" w:rsidRDefault="00862D87" w:rsidP="00B57A1C">
      <w:pPr>
        <w:pStyle w:val="bulletlist"/>
      </w:pPr>
      <w:r w:rsidRPr="00B57A1C">
        <w:t>The abbreviation “i.e.” means “that is”, and the abbreviation “e.g.” means “for example”.</w:t>
      </w:r>
    </w:p>
    <w:p w:rsidR="00862D87" w:rsidRDefault="00862D87" w:rsidP="00B57A1C">
      <w:pPr>
        <w:pStyle w:val="BodyText"/>
      </w:pPr>
      <w:r>
        <w:t xml:space="preserve">An excellent style manual for science </w:t>
      </w:r>
      <w:r w:rsidRPr="00B57A1C">
        <w:t>writers</w:t>
      </w:r>
      <w:r>
        <w:t xml:space="preserve"> is [7].</w:t>
      </w:r>
    </w:p>
    <w:p w:rsidR="00862D87" w:rsidRDefault="00862D87" w:rsidP="00B57A1C">
      <w:pPr>
        <w:pStyle w:val="Heading1"/>
      </w:pPr>
      <w:r>
        <w:t>Using the Template</w:t>
      </w:r>
    </w:p>
    <w:p w:rsidR="00862D87" w:rsidRPr="00B57A1C" w:rsidRDefault="00862D87" w:rsidP="00B57A1C">
      <w:pPr>
        <w:pStyle w:val="BodyText"/>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62D87" w:rsidRDefault="00862D87" w:rsidP="00B57A1C">
      <w:pPr>
        <w:pStyle w:val="Heading2"/>
      </w:pPr>
      <w:r>
        <w:t>Authors and Affiliations</w:t>
      </w:r>
    </w:p>
    <w:p w:rsidR="00862D87" w:rsidRPr="00B57A1C" w:rsidRDefault="00862D87" w:rsidP="00B57A1C">
      <w:pPr>
        <w:pStyle w:val="BodyText"/>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62D87" w:rsidRPr="00B57A1C" w:rsidRDefault="00862D87" w:rsidP="00B57A1C">
      <w:pPr>
        <w:pStyle w:val="Heading3"/>
      </w:pPr>
      <w:r w:rsidRPr="00B57A1C">
        <w:t xml:space="preserve">For author/s of only one affiliation (Heading 3): </w:t>
      </w:r>
      <w:r w:rsidRPr="00E02BE6">
        <w:t>To change the default, adjust the template as follows.</w:t>
      </w:r>
    </w:p>
    <w:p w:rsidR="00862D87" w:rsidRPr="00E02BE6" w:rsidRDefault="00862D87" w:rsidP="00B57A1C">
      <w:pPr>
        <w:pStyle w:val="Heading4"/>
      </w:pPr>
      <w:r w:rsidRPr="00E02BE6">
        <w:t xml:space="preserve">Selection (Heading 4): </w:t>
      </w:r>
      <w:r w:rsidRPr="00B57A1C">
        <w:t>Highlight all author and affiliation lines.</w:t>
      </w:r>
    </w:p>
    <w:p w:rsidR="00862D87" w:rsidRPr="00E02BE6" w:rsidRDefault="00862D87" w:rsidP="00B57A1C">
      <w:pPr>
        <w:pStyle w:val="Heading4"/>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862D87" w:rsidRPr="00E02BE6" w:rsidRDefault="00862D87" w:rsidP="00B57A1C">
      <w:pPr>
        <w:pStyle w:val="Heading4"/>
      </w:pPr>
      <w:r w:rsidRPr="00E02BE6">
        <w:t xml:space="preserve">Deletion: </w:t>
      </w:r>
      <w:r w:rsidRPr="00B57A1C">
        <w:rPr>
          <w:i w:val="0"/>
          <w:iCs w:val="0"/>
          <w:spacing w:val="-1"/>
        </w:rPr>
        <w:t>Delete the author and affiliation lines for the second affiliation.</w:t>
      </w:r>
    </w:p>
    <w:p w:rsidR="00862D87" w:rsidRPr="00E02BE6" w:rsidRDefault="00862D87" w:rsidP="00B57A1C">
      <w:pPr>
        <w:pStyle w:val="Heading4"/>
      </w:pPr>
      <w:r w:rsidRPr="00E02BE6">
        <w:t>For author/s of more than two affiliations: To change the default, adjust the template as follows.</w:t>
      </w:r>
    </w:p>
    <w:p w:rsidR="00862D87" w:rsidRPr="00E02BE6" w:rsidRDefault="00862D87" w:rsidP="00B57A1C">
      <w:pPr>
        <w:pStyle w:val="Heading4"/>
      </w:pPr>
      <w:r w:rsidRPr="00E02BE6">
        <w:t xml:space="preserve">Selection: </w:t>
      </w:r>
      <w:r w:rsidRPr="00B57A1C">
        <w:rPr>
          <w:i w:val="0"/>
          <w:iCs w:val="0"/>
          <w:spacing w:val="-1"/>
        </w:rPr>
        <w:t>Highlight all author and affiliation lines.</w:t>
      </w:r>
    </w:p>
    <w:p w:rsidR="00862D87" w:rsidRPr="00B57A1C" w:rsidRDefault="00862D87" w:rsidP="00B57A1C">
      <w:pPr>
        <w:pStyle w:val="Heading4"/>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862D87" w:rsidRPr="00E02BE6" w:rsidRDefault="00862D87" w:rsidP="00B57A1C">
      <w:pPr>
        <w:pStyle w:val="Heading4"/>
      </w:pPr>
      <w:r w:rsidRPr="00E02BE6">
        <w:t>Highlight author and affiliation lines of affiliation 1 and copy this selection.</w:t>
      </w:r>
    </w:p>
    <w:p w:rsidR="00862D87" w:rsidRPr="00E02BE6" w:rsidRDefault="00862D87" w:rsidP="00B57A1C">
      <w:pPr>
        <w:pStyle w:val="Heading4"/>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862D87" w:rsidRPr="00E02BE6" w:rsidRDefault="00862D87" w:rsidP="00B57A1C">
      <w:pPr>
        <w:pStyle w:val="Heading4"/>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862D87" w:rsidRDefault="00862D87" w:rsidP="00B57A1C">
      <w:pPr>
        <w:pStyle w:val="Heading2"/>
      </w:pPr>
      <w:r>
        <w:t>Identify the Headings</w:t>
      </w:r>
    </w:p>
    <w:p w:rsidR="00862D87" w:rsidRDefault="00862D87" w:rsidP="00B57A1C">
      <w:pPr>
        <w:pStyle w:val="BodyText"/>
      </w:pPr>
      <w:r>
        <w:t>Headings, or heads, are organizational devices that guide the reader through your paper. There are two types: component heads and text heads.</w:t>
      </w:r>
    </w:p>
    <w:p w:rsidR="00862D87" w:rsidRDefault="00862D87" w:rsidP="00B57A1C">
      <w:pPr>
        <w:pStyle w:val="BodyText"/>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862D87" w:rsidRDefault="00862D87" w:rsidP="00B57A1C">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862D87" w:rsidRDefault="00862D87" w:rsidP="00B57A1C">
      <w:pPr>
        <w:pStyle w:val="Heading2"/>
      </w:pPr>
      <w:r>
        <w:t>Figures and Tables</w:t>
      </w:r>
    </w:p>
    <w:p w:rsidR="00862D87" w:rsidRDefault="00862D87">
      <w:pPr>
        <w:pStyle w:val="Heading3"/>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862D87" w:rsidRPr="00E02BE6" w:rsidRDefault="00862D8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862D87">
        <w:tblPrEx>
          <w:tblCellMar>
            <w:top w:w="0" w:type="dxa"/>
            <w:bottom w:w="0" w:type="dxa"/>
          </w:tblCellMar>
        </w:tblPrEx>
        <w:trPr>
          <w:cantSplit/>
          <w:trHeight w:val="240"/>
          <w:tblHeader/>
          <w:jc w:val="center"/>
        </w:trPr>
        <w:tc>
          <w:tcPr>
            <w:tcW w:w="720" w:type="dxa"/>
            <w:vMerge w:val="restart"/>
            <w:vAlign w:val="center"/>
          </w:tcPr>
          <w:p w:rsidR="00862D87" w:rsidRDefault="00862D87">
            <w:pPr>
              <w:pStyle w:val="tablecolhead"/>
            </w:pPr>
            <w:r>
              <w:t>Table Head</w:t>
            </w:r>
          </w:p>
        </w:tc>
        <w:tc>
          <w:tcPr>
            <w:tcW w:w="4140" w:type="dxa"/>
            <w:gridSpan w:val="3"/>
            <w:vAlign w:val="center"/>
          </w:tcPr>
          <w:p w:rsidR="00862D87" w:rsidRDefault="00862D87">
            <w:pPr>
              <w:pStyle w:val="tablecolhead"/>
            </w:pPr>
            <w:r>
              <w:t>Table Column Head</w:t>
            </w:r>
          </w:p>
        </w:tc>
      </w:tr>
      <w:tr w:rsidR="00862D87">
        <w:tblPrEx>
          <w:tblCellMar>
            <w:top w:w="0" w:type="dxa"/>
            <w:bottom w:w="0" w:type="dxa"/>
          </w:tblCellMar>
        </w:tblPrEx>
        <w:trPr>
          <w:cantSplit/>
          <w:trHeight w:val="240"/>
          <w:tblHeader/>
          <w:jc w:val="center"/>
        </w:trPr>
        <w:tc>
          <w:tcPr>
            <w:tcW w:w="720" w:type="dxa"/>
            <w:vMerge/>
          </w:tcPr>
          <w:p w:rsidR="00862D87" w:rsidRDefault="00862D87">
            <w:pPr>
              <w:rPr>
                <w:sz w:val="16"/>
                <w:szCs w:val="16"/>
              </w:rPr>
            </w:pPr>
          </w:p>
        </w:tc>
        <w:tc>
          <w:tcPr>
            <w:tcW w:w="2340" w:type="dxa"/>
            <w:vAlign w:val="center"/>
          </w:tcPr>
          <w:p w:rsidR="00862D87" w:rsidRDefault="00862D87">
            <w:pPr>
              <w:pStyle w:val="tablecolsubhead"/>
            </w:pPr>
            <w:r>
              <w:t>Table column subhead</w:t>
            </w:r>
          </w:p>
        </w:tc>
        <w:tc>
          <w:tcPr>
            <w:tcW w:w="900" w:type="dxa"/>
            <w:vAlign w:val="center"/>
          </w:tcPr>
          <w:p w:rsidR="00862D87" w:rsidRDefault="00862D87">
            <w:pPr>
              <w:pStyle w:val="tablecolsubhead"/>
            </w:pPr>
            <w:r>
              <w:t>Subhead</w:t>
            </w:r>
          </w:p>
        </w:tc>
        <w:tc>
          <w:tcPr>
            <w:tcW w:w="900" w:type="dxa"/>
            <w:vAlign w:val="center"/>
          </w:tcPr>
          <w:p w:rsidR="00862D87" w:rsidRDefault="00862D87">
            <w:pPr>
              <w:pStyle w:val="tablecolsubhead"/>
            </w:pPr>
            <w:r>
              <w:t>Subhead</w:t>
            </w:r>
          </w:p>
        </w:tc>
      </w:tr>
      <w:tr w:rsidR="00862D87">
        <w:tblPrEx>
          <w:tblCellMar>
            <w:top w:w="0" w:type="dxa"/>
            <w:bottom w:w="0" w:type="dxa"/>
          </w:tblCellMar>
        </w:tblPrEx>
        <w:trPr>
          <w:trHeight w:val="320"/>
          <w:jc w:val="center"/>
        </w:trPr>
        <w:tc>
          <w:tcPr>
            <w:tcW w:w="720" w:type="dxa"/>
            <w:vAlign w:val="center"/>
          </w:tcPr>
          <w:p w:rsidR="00862D87" w:rsidRDefault="00862D87">
            <w:pPr>
              <w:pStyle w:val="tablecopy"/>
              <w:rPr>
                <w:sz w:val="8"/>
                <w:szCs w:val="8"/>
              </w:rPr>
            </w:pPr>
            <w:r>
              <w:t>copy</w:t>
            </w:r>
          </w:p>
        </w:tc>
        <w:tc>
          <w:tcPr>
            <w:tcW w:w="2340" w:type="dxa"/>
            <w:vAlign w:val="center"/>
          </w:tcPr>
          <w:p w:rsidR="00862D87" w:rsidRDefault="00862D87">
            <w:pPr>
              <w:pStyle w:val="tablecopy"/>
            </w:pPr>
            <w:r>
              <w:t>More table copy</w:t>
            </w:r>
            <w:r>
              <w:rPr>
                <w:vertAlign w:val="superscript"/>
              </w:rPr>
              <w:t>a</w:t>
            </w:r>
          </w:p>
        </w:tc>
        <w:tc>
          <w:tcPr>
            <w:tcW w:w="900" w:type="dxa"/>
            <w:vAlign w:val="center"/>
          </w:tcPr>
          <w:p w:rsidR="00862D87" w:rsidRDefault="00862D87">
            <w:pPr>
              <w:rPr>
                <w:sz w:val="16"/>
                <w:szCs w:val="16"/>
              </w:rPr>
            </w:pPr>
          </w:p>
        </w:tc>
        <w:tc>
          <w:tcPr>
            <w:tcW w:w="900" w:type="dxa"/>
            <w:vAlign w:val="center"/>
          </w:tcPr>
          <w:p w:rsidR="00862D87" w:rsidRDefault="00862D87">
            <w:pPr>
              <w:rPr>
                <w:sz w:val="16"/>
                <w:szCs w:val="16"/>
              </w:rPr>
            </w:pPr>
          </w:p>
        </w:tc>
      </w:tr>
    </w:tbl>
    <w:p w:rsidR="00862D87" w:rsidRPr="00E02BE6" w:rsidRDefault="00862D87" w:rsidP="00B57A1C">
      <w:pPr>
        <w:pStyle w:val="tablefootnote"/>
      </w:pPr>
      <w:r>
        <w:t xml:space="preserve">a. Sample of a </w:t>
      </w:r>
      <w:r w:rsidRPr="00B57A1C">
        <w:t>Table</w:t>
      </w:r>
      <w:r>
        <w:t xml:space="preserve"> footnote. </w:t>
      </w:r>
      <w:r w:rsidRPr="00E02BE6">
        <w:t>(Table footnote)</w:t>
      </w:r>
    </w:p>
    <w:p w:rsidR="00862D87" w:rsidRPr="00E02BE6" w:rsidRDefault="00862D87" w:rsidP="00E02BE6">
      <w:pPr>
        <w:pStyle w:val="tablefootnote"/>
      </w:pPr>
    </w:p>
    <w:p w:rsidR="00862D87" w:rsidRDefault="00862D87" w:rsidP="00B57A1C">
      <w:pPr>
        <w:pStyle w:val="figurecaption"/>
      </w:pPr>
      <w:r>
        <w:pict>
          <v:shapetype id="_x0000_t202" coordsize="21600,21600" o:spt="202" path="m,l,21600r21600,l21600,xe">
            <v:stroke joinstyle="miter"/>
            <v:path gradientshapeok="t" o:connecttype="rect"/>
          </v:shapetype>
          <v:shape id="_x0000_s1026" type="#_x0000_t202" style="position:absolute;left:0;text-align:left;margin-left:0;margin-top:4.75pt;width:252pt;height:90pt;z-index:-251658240;mso-wrap-edited:f" wrapcoords="-64 0 -64 21600 21664 21600 21664 0 -64 0">
            <v:textbox style="mso-next-textbox:#_x0000_s1026">
              <w:txbxContent>
                <w:p w:rsidR="00862D87" w:rsidRDefault="00862D87">
                  <w:pPr>
                    <w:pStyle w:val="BodyText"/>
                  </w:pPr>
                  <w:r>
                    <w:t>We suggest that you use a text box to insert a graphic (which is ideally a 300 dpi TIFF or EPS file, with all fonts embedded) because, in an MSW document, this method is somewhat more stable than directly inserting a picture.</w:t>
                  </w:r>
                </w:p>
                <w:p w:rsidR="00862D87" w:rsidRDefault="00862D87">
                  <w:pPr>
                    <w:pStyle w:val="BodyText"/>
                  </w:pPr>
                  <w:r>
                    <w:t>To have non-visible rules on your frame, use the MSWord “Format” pull-down menu, select Text Box &gt; Colors and Lines to choose No Fill and No Line.</w:t>
                  </w:r>
                </w:p>
              </w:txbxContent>
            </v:textbox>
            <w10:wrap type="tight"/>
          </v:shape>
        </w:pict>
      </w:r>
      <w:r>
        <w:t xml:space="preserve">Example of a figure caption. </w:t>
      </w:r>
      <w:r w:rsidRPr="00E02BE6">
        <w:t>(figure caption)</w:t>
      </w:r>
    </w:p>
    <w:p w:rsidR="00862D87" w:rsidRPr="00E02BE6" w:rsidRDefault="00862D87">
      <w:pPr>
        <w:pStyle w:val="BodyText"/>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862D87" w:rsidRDefault="00862D87" w:rsidP="00B57A1C">
      <w:pPr>
        <w:pStyle w:val="Heading5"/>
      </w:pPr>
      <w:r w:rsidRPr="00B57A1C">
        <w:t>Acknowledgment</w:t>
      </w:r>
      <w:r>
        <w:t xml:space="preserve"> </w:t>
      </w:r>
      <w:r w:rsidRPr="00B57A1C">
        <w:t>(Heading 5)</w:t>
      </w:r>
    </w:p>
    <w:p w:rsidR="00862D87" w:rsidRPr="00B57A1C" w:rsidRDefault="00862D87" w:rsidP="00B57A1C">
      <w:pPr>
        <w:pStyle w:val="BodyText"/>
      </w:pPr>
      <w:r w:rsidRPr="00B57A1C">
        <w:t>The preferred spelling of the word “acknowledgment” in America is without an “e” after the “g”. Avoid the stilted expression, “One of us (R. B. G.) thanks . . .”  Instead, try “R. B. G. thanks”. Put sponsor acknowledgments in the unnum-bered footnote on the first page.</w:t>
      </w:r>
    </w:p>
    <w:p w:rsidR="00862D87" w:rsidRDefault="00862D87" w:rsidP="00B57A1C">
      <w:pPr>
        <w:pStyle w:val="Heading5"/>
      </w:pPr>
      <w:r w:rsidRPr="00B57A1C">
        <w:t>References</w:t>
      </w:r>
    </w:p>
    <w:p w:rsidR="00862D87" w:rsidRPr="00B57A1C" w:rsidRDefault="00862D87" w:rsidP="00B57A1C">
      <w:pPr>
        <w:pStyle w:val="BodyText"/>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p>
    <w:p w:rsidR="00862D87" w:rsidRPr="00B57A1C" w:rsidRDefault="00862D87" w:rsidP="00B57A1C">
      <w:pPr>
        <w:pStyle w:val="BodyText"/>
      </w:pPr>
      <w:r w:rsidRPr="00B57A1C">
        <w:t>Number footnotes separately in superscripts. Place the actual footnote at the bottom of the column in which it was cited. Do not put footnotes in the reference list. Use letters for table footnotes.</w:t>
      </w:r>
    </w:p>
    <w:p w:rsidR="00862D87" w:rsidRPr="00B57A1C" w:rsidRDefault="00862D87" w:rsidP="00B57A1C">
      <w:pPr>
        <w:pStyle w:val="BodyText"/>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862D87" w:rsidRPr="00B57A1C" w:rsidRDefault="00862D87" w:rsidP="00B57A1C">
      <w:pPr>
        <w:pStyle w:val="BodyText"/>
      </w:pPr>
      <w:r w:rsidRPr="00B57A1C">
        <w:t>For papers published in translation journals, please give the English citation first, followed by the original foreign-language citation [6].</w:t>
      </w:r>
    </w:p>
    <w:p w:rsidR="00862D87" w:rsidRPr="00E02BE6" w:rsidRDefault="00862D87"/>
    <w:p w:rsidR="00862D87" w:rsidRDefault="00862D87">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862D87" w:rsidRDefault="00862D87">
      <w:pPr>
        <w:pStyle w:val="references"/>
      </w:pPr>
      <w:r>
        <w:t>J. Clerk Maxwell, A Treatise on Electricity and Magnetism, 3rd ed., vol. 2. Oxford: Clarendon, 1892, pp.68–73.</w:t>
      </w:r>
    </w:p>
    <w:p w:rsidR="00862D87" w:rsidRDefault="00862D87">
      <w:pPr>
        <w:pStyle w:val="references"/>
      </w:pPr>
      <w:r>
        <w:t>I. S. Jacobs and C. P. Bean, “Fine particles, thin films and exchange anisotropy,” in Magnetism, vol. III, G. T. Rado and H. Suhl, Eds. New York: Academic, 1963, pp. 271–350.</w:t>
      </w:r>
    </w:p>
    <w:p w:rsidR="00862D87" w:rsidRDefault="00862D87">
      <w:pPr>
        <w:pStyle w:val="references"/>
      </w:pPr>
      <w:r>
        <w:t>K. Elissa, “Title of paper if known,” unpublished.</w:t>
      </w:r>
    </w:p>
    <w:p w:rsidR="00862D87" w:rsidRDefault="00862D87">
      <w:pPr>
        <w:pStyle w:val="references"/>
      </w:pPr>
      <w:r>
        <w:t>R. Nicole, “Title of paper with only first word capitalized,” J. Name Stand. Abbrev., in press.</w:t>
      </w:r>
    </w:p>
    <w:p w:rsidR="00862D87" w:rsidRDefault="00862D87">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862D87" w:rsidRDefault="00862D87">
      <w:pPr>
        <w:pStyle w:val="references"/>
      </w:pPr>
      <w:r>
        <w:t>M. Young, The Technical Writer's Handbook. Mill Valley, CA: University Science, 1989.</w:t>
      </w:r>
    </w:p>
    <w:p w:rsidR="00862D87" w:rsidRDefault="00862D87">
      <w:pPr>
        <w:pStyle w:val="references"/>
        <w:sectPr w:rsidR="00862D87" w:rsidSect="00684C50">
          <w:headerReference w:type="default" r:id="rId8"/>
          <w:type w:val="continuous"/>
          <w:pgSz w:w="11909" w:h="16834" w:code="9"/>
          <w:pgMar w:top="1083" w:right="731" w:bottom="2427" w:left="731" w:header="720" w:footer="720" w:gutter="0"/>
          <w:cols w:num="2" w:space="360"/>
          <w:rtlGutter/>
          <w:docGrid w:linePitch="360"/>
        </w:sectPr>
      </w:pPr>
    </w:p>
    <w:p w:rsidR="00862D87" w:rsidRDefault="00862D87" w:rsidP="00B57A1C"/>
    <w:sectPr w:rsidR="00862D87" w:rsidSect="00862D87">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D87" w:rsidRDefault="00862D87" w:rsidP="00765D6A">
      <w:r>
        <w:separator/>
      </w:r>
    </w:p>
  </w:endnote>
  <w:endnote w:type="continuationSeparator" w:id="0">
    <w:p w:rsidR="00862D87" w:rsidRDefault="00862D87" w:rsidP="00765D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ЛОМе"/>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MS Mincho">
    <w:altName w:val="‚l‚r –ѕ’©"/>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D87" w:rsidRDefault="00862D87" w:rsidP="00765D6A">
      <w:r>
        <w:separator/>
      </w:r>
    </w:p>
  </w:footnote>
  <w:footnote w:type="continuationSeparator" w:id="0">
    <w:p w:rsidR="00862D87" w:rsidRDefault="00862D87" w:rsidP="00765D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D87" w:rsidRDefault="00862D87" w:rsidP="00765D6A">
    <w:pPr>
      <w:pStyle w:val="Header"/>
    </w:pPr>
    <w:r>
      <w:t>Proceedings of 2020 IEEE 10th International Conference on Intelligent Systems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D87" w:rsidRPr="000F7CE8" w:rsidRDefault="00862D87" w:rsidP="000F7C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13D6"/>
    <w:rsid w:val="000F7CE8"/>
    <w:rsid w:val="006129BD"/>
    <w:rsid w:val="00684C50"/>
    <w:rsid w:val="006E19C4"/>
    <w:rsid w:val="006E3BBF"/>
    <w:rsid w:val="00765D6A"/>
    <w:rsid w:val="00862D87"/>
    <w:rsid w:val="008C7EC8"/>
    <w:rsid w:val="00926F89"/>
    <w:rsid w:val="0093792D"/>
    <w:rsid w:val="00B57A1C"/>
    <w:rsid w:val="00C43AFF"/>
    <w:rsid w:val="00D530E5"/>
    <w:rsid w:val="00D55A94"/>
    <w:rsid w:val="00D7405C"/>
    <w:rsid w:val="00E02BE6"/>
    <w:rsid w:val="00ED13D6"/>
    <w:rsid w:val="00FB3E7D"/>
    <w:rsid w:val="00FC346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sz w:val="20"/>
      <w:szCs w:val="20"/>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uiPriority w:val="99"/>
    <w:qFormat/>
    <w:pPr>
      <w:numPr>
        <w:ilvl w:val="2"/>
        <w:numId w:val="6"/>
      </w:numPr>
      <w:spacing w:line="240" w:lineRule="exact"/>
      <w:jc w:val="both"/>
      <w:outlineLvl w:val="2"/>
    </w:pPr>
    <w:rPr>
      <w:i/>
      <w:iCs/>
      <w:noProof/>
    </w:rPr>
  </w:style>
  <w:style w:type="paragraph" w:styleId="Heading4">
    <w:name w:val="heading 4"/>
    <w:basedOn w:val="Normal"/>
    <w:next w:val="Normal"/>
    <w:link w:val="Heading4Char"/>
    <w:uiPriority w:val="99"/>
    <w:qFormat/>
    <w:pPr>
      <w:numPr>
        <w:ilvl w:val="3"/>
        <w:numId w:val="7"/>
      </w:numPr>
      <w:spacing w:before="40" w:after="40"/>
      <w:jc w:val="both"/>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33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D333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D333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D333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8D333D"/>
    <w:rPr>
      <w:rFonts w:asciiTheme="minorHAnsi" w:eastAsiaTheme="minorEastAsia" w:hAnsiTheme="minorHAnsi" w:cstheme="minorBidi"/>
      <w:b/>
      <w:bCs/>
      <w:i/>
      <w:iCs/>
      <w:sz w:val="26"/>
      <w:szCs w:val="26"/>
    </w:rPr>
  </w:style>
  <w:style w:type="paragraph" w:customStyle="1" w:styleId="Abstract">
    <w:name w:val="Abstract"/>
    <w:link w:val="AbstractChar"/>
    <w:uiPriority w:val="99"/>
    <w:pPr>
      <w:spacing w:after="200"/>
      <w:jc w:val="both"/>
    </w:pPr>
    <w:rPr>
      <w:b/>
      <w:bCs/>
      <w:sz w:val="18"/>
      <w:szCs w:val="18"/>
    </w:rPr>
  </w:style>
  <w:style w:type="paragraph" w:customStyle="1" w:styleId="Affiliation">
    <w:name w:val="Affiliation"/>
    <w:uiPriority w:val="99"/>
    <w:pPr>
      <w:jc w:val="center"/>
    </w:pPr>
    <w:rPr>
      <w:sz w:val="20"/>
      <w:szCs w:val="20"/>
    </w:rPr>
  </w:style>
  <w:style w:type="paragraph" w:customStyle="1" w:styleId="Author">
    <w:name w:val="Author"/>
    <w:uiPriority w:val="99"/>
    <w:pPr>
      <w:spacing w:before="360" w:after="40"/>
      <w:jc w:val="center"/>
    </w:pPr>
    <w:rPr>
      <w:noProof/>
    </w:rPr>
  </w:style>
  <w:style w:type="paragraph" w:styleId="BodyText">
    <w:name w:val="Body Text"/>
    <w:basedOn w:val="Normal"/>
    <w:link w:val="BodyTextChar"/>
    <w:uiPriority w:val="99"/>
    <w:pPr>
      <w:spacing w:after="120" w:line="228" w:lineRule="auto"/>
      <w:ind w:firstLine="288"/>
      <w:jc w:val="both"/>
    </w:pPr>
    <w:rPr>
      <w:spacing w:val="-1"/>
    </w:rPr>
  </w:style>
  <w:style w:type="character" w:customStyle="1" w:styleId="BodyTextChar">
    <w:name w:val="Body Text Char"/>
    <w:basedOn w:val="DefaultParagraphFont"/>
    <w:link w:val="BodyText"/>
    <w:uiPriority w:val="99"/>
    <w:semiHidden/>
    <w:rsid w:val="008D333D"/>
    <w:rPr>
      <w:sz w:val="20"/>
      <w:szCs w:val="20"/>
    </w:rPr>
  </w:style>
  <w:style w:type="paragraph" w:customStyle="1" w:styleId="bulletlist">
    <w:name w:val="bullet list"/>
    <w:basedOn w:val="BodyText"/>
    <w:uiPriority w:val="99"/>
    <w:pPr>
      <w:numPr>
        <w:numId w:val="1"/>
      </w:numPr>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uiPriority w:val="99"/>
    <w:rsid w:val="00E02BE6"/>
    <w:pPr>
      <w:numPr>
        <w:numId w:val="2"/>
      </w:numPr>
      <w:spacing w:before="80" w:after="200"/>
      <w:jc w:val="center"/>
    </w:pPr>
    <w:rPr>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sz w:val="16"/>
      <w:szCs w:val="16"/>
    </w:rPr>
  </w:style>
  <w:style w:type="paragraph" w:customStyle="1" w:styleId="keywords">
    <w:name w:val="key words"/>
    <w:uiPriority w:val="99"/>
    <w:pPr>
      <w:spacing w:after="120"/>
      <w:ind w:firstLine="288"/>
      <w:jc w:val="both"/>
    </w:pPr>
    <w:rPr>
      <w:b/>
      <w:bCs/>
      <w:i/>
      <w:iCs/>
      <w:noProof/>
      <w:sz w:val="18"/>
      <w:szCs w:val="18"/>
    </w:rPr>
  </w:style>
  <w:style w:type="paragraph" w:customStyle="1" w:styleId="papersubtitle">
    <w:name w:val="paper subtitle"/>
    <w:uiPriority w:val="99"/>
    <w:pPr>
      <w:spacing w:after="120"/>
      <w:jc w:val="center"/>
    </w:pPr>
    <w:rPr>
      <w:rFonts w:eastAsia="MS Mincho"/>
      <w:noProof/>
      <w:sz w:val="28"/>
      <w:szCs w:val="28"/>
    </w:rPr>
  </w:style>
  <w:style w:type="paragraph" w:customStyle="1" w:styleId="papertitle">
    <w:name w:val="paper title"/>
    <w:uiPriority w:val="99"/>
    <w:pPr>
      <w:spacing w:after="120"/>
      <w:jc w:val="center"/>
    </w:pPr>
    <w:rPr>
      <w:rFonts w:eastAsia="MS Mincho"/>
      <w:noProof/>
      <w:sz w:val="48"/>
      <w:szCs w:val="48"/>
    </w:rPr>
  </w:style>
  <w:style w:type="paragraph" w:customStyle="1" w:styleId="references">
    <w:name w:val="references"/>
    <w:uiPriority w:val="99"/>
    <w:pPr>
      <w:numPr>
        <w:numId w:val="8"/>
      </w:numPr>
      <w:spacing w:after="50" w:line="180" w:lineRule="exact"/>
      <w:jc w:val="both"/>
    </w:pPr>
    <w:rPr>
      <w:rFonts w:eastAsia="MS Mincho"/>
      <w:noProof/>
      <w:sz w:val="16"/>
      <w:szCs w:val="16"/>
    </w:rPr>
  </w:style>
  <w:style w:type="paragraph" w:customStyle="1" w:styleId="sponsors">
    <w:name w:val="sponsors"/>
    <w:uiPriority w:val="99"/>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rPr>
  </w:style>
  <w:style w:type="paragraph" w:customStyle="1" w:styleId="tablefootnote">
    <w:name w:val="table footnote"/>
    <w:uiPriority w:val="99"/>
    <w:pPr>
      <w:spacing w:before="60" w:after="30"/>
      <w:jc w:val="right"/>
    </w:pPr>
    <w:rPr>
      <w:sz w:val="12"/>
      <w:szCs w:val="12"/>
    </w:rPr>
  </w:style>
  <w:style w:type="paragraph" w:customStyle="1" w:styleId="tablehead">
    <w:name w:val="table head"/>
    <w:uiPriority w:val="99"/>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uiPriority w:val="99"/>
    <w:rsid w:val="00B57A1C"/>
    <w:rPr>
      <w:rFonts w:eastAsia="MS Mincho"/>
      <w:i/>
      <w:iCs/>
    </w:rPr>
  </w:style>
  <w:style w:type="character" w:customStyle="1" w:styleId="AbstractChar">
    <w:name w:val="Abstract Char"/>
    <w:link w:val="Abstract"/>
    <w:uiPriority w:val="99"/>
    <w:locked/>
    <w:rsid w:val="00B57A1C"/>
    <w:rPr>
      <w:rFonts w:eastAsia="SimSun"/>
      <w:b/>
      <w:bCs/>
      <w:sz w:val="18"/>
      <w:szCs w:val="18"/>
      <w:lang w:val="en-US" w:eastAsia="en-US"/>
    </w:rPr>
  </w:style>
  <w:style w:type="character" w:customStyle="1" w:styleId="StyleAbstractItalicChar">
    <w:name w:val="Style Abstract + Italic Char"/>
    <w:link w:val="StyleAbstractItalic"/>
    <w:uiPriority w:val="99"/>
    <w:locked/>
    <w:rsid w:val="00B57A1C"/>
    <w:rPr>
      <w:rFonts w:eastAsia="MS Mincho"/>
      <w:b/>
      <w:bCs/>
      <w:i/>
      <w:iCs/>
      <w:sz w:val="18"/>
      <w:szCs w:val="18"/>
      <w:lang w:val="en-US" w:eastAsia="en-US"/>
    </w:rPr>
  </w:style>
  <w:style w:type="paragraph" w:styleId="Header">
    <w:name w:val="header"/>
    <w:basedOn w:val="Normal"/>
    <w:link w:val="HeaderChar1"/>
    <w:uiPriority w:val="99"/>
    <w:rsid w:val="00765D6A"/>
    <w:pPr>
      <w:tabs>
        <w:tab w:val="center" w:pos="4703"/>
        <w:tab w:val="right" w:pos="9406"/>
      </w:tabs>
    </w:pPr>
  </w:style>
  <w:style w:type="character" w:customStyle="1" w:styleId="HeaderChar">
    <w:name w:val="Header Char"/>
    <w:basedOn w:val="DefaultParagraphFont"/>
    <w:link w:val="Header"/>
    <w:uiPriority w:val="99"/>
    <w:semiHidden/>
    <w:rsid w:val="008D333D"/>
    <w:rPr>
      <w:sz w:val="20"/>
      <w:szCs w:val="20"/>
    </w:rPr>
  </w:style>
  <w:style w:type="character" w:customStyle="1" w:styleId="HeaderChar1">
    <w:name w:val="Header Char1"/>
    <w:basedOn w:val="DefaultParagraphFont"/>
    <w:link w:val="Header"/>
    <w:uiPriority w:val="99"/>
    <w:locked/>
    <w:rsid w:val="00765D6A"/>
  </w:style>
  <w:style w:type="paragraph" w:styleId="Footer">
    <w:name w:val="footer"/>
    <w:basedOn w:val="Normal"/>
    <w:link w:val="FooterChar1"/>
    <w:uiPriority w:val="99"/>
    <w:rsid w:val="00765D6A"/>
    <w:pPr>
      <w:tabs>
        <w:tab w:val="center" w:pos="4703"/>
        <w:tab w:val="right" w:pos="9406"/>
      </w:tabs>
    </w:pPr>
  </w:style>
  <w:style w:type="character" w:customStyle="1" w:styleId="FooterChar">
    <w:name w:val="Footer Char"/>
    <w:basedOn w:val="DefaultParagraphFont"/>
    <w:link w:val="Footer"/>
    <w:uiPriority w:val="99"/>
    <w:semiHidden/>
    <w:rsid w:val="008D333D"/>
    <w:rPr>
      <w:sz w:val="20"/>
      <w:szCs w:val="20"/>
    </w:rPr>
  </w:style>
  <w:style w:type="character" w:customStyle="1" w:styleId="FooterChar1">
    <w:name w:val="Footer Char1"/>
    <w:basedOn w:val="DefaultParagraphFont"/>
    <w:link w:val="Footer"/>
    <w:uiPriority w:val="99"/>
    <w:locked/>
    <w:rsid w:val="00765D6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Pages>
  <Words>2098</Words>
  <Characters>11960</Characters>
  <Application>Microsoft Office Outlook</Application>
  <DocSecurity>0</DocSecurity>
  <Lines>0</Lines>
  <Paragraphs>0</Paragraphs>
  <ScaleCrop>false</ScaleCrop>
  <Company>IEEE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STEFAN</cp:lastModifiedBy>
  <cp:revision>2</cp:revision>
  <dcterms:created xsi:type="dcterms:W3CDTF">2020-02-20T16:16:00Z</dcterms:created>
  <dcterms:modified xsi:type="dcterms:W3CDTF">2020-02-20T16:16:00Z</dcterms:modified>
</cp:coreProperties>
</file>